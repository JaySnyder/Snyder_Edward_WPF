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46.080002pt;margin-top:71.639999pt;width:81.75pt;height:37.1pt;mso-position-horizontal-relative:page;mso-position-vertical-relative:page;z-index:-360" coordorigin="922,1433" coordsize="1635,742">
            <v:shape style="position:absolute;left:1973;top:1440;width:583;height:734" type="#_x0000_t75" stroked="false">
              <v:imagedata r:id="rId5" o:title=""/>
            </v:shape>
            <v:group style="position:absolute;left:929;top:1440;width:1016;height:2" coordorigin="929,1440" coordsize="1016,2">
              <v:shape style="position:absolute;left:929;top:1440;width:1016;height:2" coordorigin="929,1440" coordsize="1016,0" path="m929,1440l1944,1440e" filled="false" stroked="true" strokeweight=".72pt" strokecolor="#000000">
                <v:path arrowok="t"/>
              </v:shape>
            </v:group>
            <v:group style="position:absolute;left:936;top:2160;width:1008;height:2" coordorigin="936,2160" coordsize="1008,2">
              <v:shape style="position:absolute;left:936;top:2160;width:1008;height:2" coordorigin="936,2160" coordsize="1008,0" path="m936,2160l1944,2160e" filled="false" stroked="true" strokeweight=".72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267;top:1714;width:348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Start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6.080002pt;margin-top:143.639999pt;width:81.75pt;height:37.1pt;mso-position-horizontal-relative:page;mso-position-vertical-relative:page;z-index:-358" coordorigin="922,2873" coordsize="1635,742">
            <v:shape style="position:absolute;left:1973;top:2880;width:583;height:734" type="#_x0000_t75" stroked="false">
              <v:imagedata r:id="rId6" o:title=""/>
            </v:shape>
            <v:group style="position:absolute;left:929;top:2880;width:1016;height:2" coordorigin="929,2880" coordsize="1016,2">
              <v:shape style="position:absolute;left:929;top:2880;width:1016;height:2" coordorigin="929,2880" coordsize="1016,0" path="m929,2880l1944,2880e" filled="false" stroked="true" strokeweight=".72pt" strokecolor="#000000">
                <v:path arrowok="t"/>
              </v:shape>
            </v:group>
            <v:group style="position:absolute;left:936;top:3600;width:1008;height:2" coordorigin="936,3600" coordsize="1008,2">
              <v:shape style="position:absolute;left:936;top:3600;width:1008;height:2" coordorigin="936,3600" coordsize="1008,0" path="m936,3600l1944,3600e" filled="false" stroked="true" strokeweight=".72pt" strokecolor="#000000">
                <v:path arrowok="t"/>
              </v:shape>
              <v:shape style="position:absolute;left:1267;top:3154;width:348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Start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56.839996pt;margin-top:77.760002pt;width:81.75pt;height:31pt;mso-position-horizontal-relative:page;mso-position-vertical-relative:page;z-index:-354" coordorigin="9137,1555" coordsize="1635,620">
            <v:shape style="position:absolute;left:9137;top:1555;width:583;height:619" type="#_x0000_t75" stroked="false">
              <v:imagedata r:id="rId7" o:title=""/>
            </v:shape>
            <v:group style="position:absolute;left:9756;top:2160;width:1008;height:2" coordorigin="9756,2160" coordsize="1008,2">
              <v:shape style="position:absolute;left:9756;top:2160;width:1008;height:2" coordorigin="9756,2160" coordsize="1008,0" path="m9756,2160l10764,2160e" filled="false" stroked="true" strokeweight=".72pt" strokecolor="#000000">
                <v:path arrowok="t"/>
              </v:shape>
              <v:shape style="position:absolute;left:10044;top:1706;width:339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Stop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56.839996pt;margin-top:149.759995pt;width:81.75pt;height:31pt;mso-position-horizontal-relative:page;mso-position-vertical-relative:page;z-index:-352" coordorigin="9137,2995" coordsize="1635,620">
            <v:shape style="position:absolute;left:9137;top:2995;width:583;height:619" type="#_x0000_t75" stroked="false">
              <v:imagedata r:id="rId7" o:title=""/>
            </v:shape>
            <v:group style="position:absolute;left:9756;top:3600;width:1008;height:2" coordorigin="9756,3600" coordsize="1008,2">
              <v:shape style="position:absolute;left:9756;top:3600;width:1008;height:2" coordorigin="9756,3600" coordsize="1008,0" path="m9756,3600l10764,3600e" filled="false" stroked="true" strokeweight=".72pt" strokecolor="#000000">
                <v:path arrowok="t"/>
              </v:shape>
              <v:shape style="position:absolute;left:10094;top:3146;width:333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Stop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26.720001pt;margin-top:189pt;width:70.6pt;height:.1pt;mso-position-horizontal-relative:page;mso-position-vertical-relative:page;z-index:-349" coordorigin="2534,3780" coordsize="1412,2">
            <v:shape style="position:absolute;left:2534;top:3780;width:1412;height:2" coordorigin="2534,3780" coordsize="1412,0" path="m2534,3780l3946,3780e" filled="false" stroked="true" strokeweight=".72pt" strokecolor="#000000">
              <v:path arrowok="t"/>
            </v:shape>
            <w10:wrap type="none"/>
          </v:group>
        </w:pict>
      </w:r>
    </w:p>
    <w:p>
      <w:pPr>
        <w:tabs>
          <w:tab w:pos="9121" w:val="left" w:leader="none"/>
        </w:tabs>
        <w:spacing w:line="20" w:lineRule="atLeast"/>
        <w:ind w:left="19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0"/>
        </w:rPr>
        <w:pict>
          <v:group style="width:332.65pt;height:58pt;mso-position-horizontal-relative:char;mso-position-vertical-relative:line" coordorigin="0,0" coordsize="6653,1160">
            <v:shape style="position:absolute;left:1397;top:0;width:2304;height:1159" type="#_x0000_t75" stroked="false">
              <v:imagedata r:id="rId8" o:title=""/>
            </v:shape>
            <v:group style="position:absolute;left:7;top:36;width:1419;height:2" coordorigin="7,36" coordsize="1419,2">
              <v:shape style="position:absolute;left:7;top:36;width:1419;height:2" coordorigin="7,36" coordsize="1419,0" path="m7,36l1426,36e" filled="false" stroked="true" strokeweight=".72pt" strokecolor="#000000">
                <v:path arrowok="t"/>
              </v:shape>
            </v:group>
            <v:group style="position:absolute;left:14;top:1116;width:1412;height:2" coordorigin="14,1116" coordsize="1412,2">
              <v:shape style="position:absolute;left:14;top:1116;width:1412;height:2" coordorigin="14,1116" coordsize="1412,0" path="m14,1116l1426,1116e" filled="false" stroked="true" strokeweight=".72pt" strokecolor="#000000">
                <v:path arrowok="t"/>
              </v:shape>
              <v:shape style="position:absolute;left:4565;top:0;width:691;height:1123" type="#_x0000_t75" stroked="false">
                <v:imagedata r:id="rId9" o:title=""/>
              </v:shape>
            </v:group>
            <v:group style="position:absolute;left:3708;top:36;width:1145;height:2" coordorigin="3708,36" coordsize="1145,2">
              <v:shape style="position:absolute;left:3708;top:36;width:1145;height:2" coordorigin="3708,36" coordsize="1145,0" path="m3708,36l4853,36e" filled="false" stroked="true" strokeweight=".72pt" strokecolor="#000000">
                <v:path arrowok="t"/>
              </v:shape>
            </v:group>
            <v:group style="position:absolute;left:1800;top:1116;width:1138;height:2" coordorigin="1800,1116" coordsize="1138,2">
              <v:shape style="position:absolute;left:1800;top:1116;width:1138;height:2" coordorigin="1800,1116" coordsize="1138,0" path="m1800,1116l2938,1116e" filled="false" stroked="true" strokeweight=".72pt" strokecolor="#000000">
                <v:path arrowok="t"/>
              </v:shape>
            </v:group>
            <v:group style="position:absolute;left:3420;top:1116;width:1138;height:2" coordorigin="3420,1116" coordsize="1138,2">
              <v:shape style="position:absolute;left:3420;top:1116;width:1138;height:2" coordorigin="3420,1116" coordsize="1138,0" path="m3420,1116l4558,1116e" filled="false" stroked="true" strokeweight=".72pt" strokecolor="#000000">
                <v:path arrowok="t"/>
              </v:shape>
            </v:group>
            <v:group style="position:absolute;left:5227;top:36;width:1419;height:2" coordorigin="5227,36" coordsize="1419,2">
              <v:shape style="position:absolute;left:5227;top:36;width:1419;height:2" coordorigin="5227,36" coordsize="1419,0" path="m5227,36l6646,36e" filled="false" stroked="true" strokeweight=".72pt" strokecolor="#000000">
                <v:path arrowok="t"/>
              </v:shape>
            </v:group>
            <v:group style="position:absolute;left:5234;top:1116;width:1412;height:2" coordorigin="5234,1116" coordsize="1412,2">
              <v:shape style="position:absolute;left:5234;top:1116;width:1412;height:2" coordorigin="5234,1116" coordsize="1412,0" path="m5234,1116l6646,1116e" filled="false" stroked="true" strokeweight=".72pt" strokecolor="#000000">
                <v:path arrowok="t"/>
              </v:shape>
              <v:shape style="position:absolute;left:144;top:359;width:1150;height:365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57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Get</w:t>
                      </w:r>
                      <w:r>
                        <w:rPr>
                          <w:rFonts w:ascii="Arial"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2</w:t>
                      </w:r>
                      <w:r>
                        <w:rPr>
                          <w:rFonts w:ascii="Arial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slices</w:t>
                      </w:r>
                      <w:r>
                        <w:rPr>
                          <w:rFonts w:ascii="Arial"/>
                          <w:spacing w:val="-2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of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bread</w:t>
                      </w:r>
                      <w:r>
                        <w:rPr>
                          <w:rFonts w:ascii="Arial"/>
                          <w:spacing w:val="-3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from</w:t>
                      </w:r>
                      <w:r>
                        <w:rPr>
                          <w:rFonts w:ascii="Arial"/>
                          <w:spacing w:val="-2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bag.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60;top:553;width:661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8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14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toaster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701;top:165;width:938;height:746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244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3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oaster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34" w:lineRule="auto" w:before="3"/>
                        <w:ind w:left="143" w:right="0" w:hanging="144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toasts</w:t>
                      </w:r>
                      <w:r>
                        <w:rPr>
                          <w:rFonts w:ascii="Arial"/>
                          <w:spacing w:val="-6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bread,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remove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bread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602;top:467;width:700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Eat</w:t>
                      </w:r>
                      <w:r>
                        <w:rPr>
                          <w:rFonts w:ascii="Arial"/>
                          <w:spacing w:val="-4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bread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94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94"/>
          <w:sz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9121" w:val="left" w:leader="none"/>
        </w:tabs>
        <w:spacing w:line="20" w:lineRule="atLeast"/>
        <w:ind w:left="19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0"/>
        </w:rPr>
        <w:pict>
          <v:group style="width:332.65pt;height:58pt;mso-position-horizontal-relative:char;mso-position-vertical-relative:line" coordorigin="0,0" coordsize="6653,1160">
            <v:shape style="position:absolute;left:1397;top:0;width:446;height:619" type="#_x0000_t75" stroked="false">
              <v:imagedata r:id="rId10" o:title=""/>
            </v:shape>
            <v:group style="position:absolute;left:7;top:36;width:1419;height:2" coordorigin="7,36" coordsize="1419,2">
              <v:shape style="position:absolute;left:7;top:36;width:1419;height:2" coordorigin="7,36" coordsize="1419,0" path="m7,36l1426,36e" filled="false" stroked="true" strokeweight=".72pt" strokecolor="#000000">
                <v:path arrowok="t"/>
              </v:shape>
              <v:shape style="position:absolute;left:3197;top:22;width:677;height:1138" type="#_x0000_t75" stroked="false">
                <v:imagedata r:id="rId11" o:title=""/>
              </v:shape>
            </v:group>
            <v:group style="position:absolute;left:1807;top:36;width:1419;height:2" coordorigin="1807,36" coordsize="1419,2">
              <v:shape style="position:absolute;left:1807;top:36;width:1419;height:2" coordorigin="1807,36" coordsize="1419,0" path="m1807,36l3226,36e" filled="false" stroked="true" strokeweight=".72pt" strokecolor="#000000">
                <v:path arrowok="t"/>
              </v:shape>
              <v:shape style="position:absolute;left:4752;top:0;width:504;height:1123" type="#_x0000_t75" stroked="false">
                <v:imagedata r:id="rId12" o:title=""/>
              </v:shape>
            </v:group>
            <v:group style="position:absolute;left:3888;top:36;width:1145;height:2" coordorigin="3888,36" coordsize="1145,2">
              <v:shape style="position:absolute;left:3888;top:36;width:1145;height:2" coordorigin="3888,36" coordsize="1145,0" path="m3888,36l5033,36e" filled="false" stroked="true" strokeweight=".72pt" strokecolor="#000000">
                <v:path arrowok="t"/>
              </v:shape>
            </v:group>
            <v:group style="position:absolute;left:1814;top:1116;width:1412;height:2" coordorigin="1814,1116" coordsize="1412,2">
              <v:shape style="position:absolute;left:1814;top:1116;width:1412;height:2" coordorigin="1814,1116" coordsize="1412,0" path="m1814,1116l3226,1116e" filled="false" stroked="true" strokeweight=".72pt" strokecolor="#000000">
                <v:path arrowok="t"/>
              </v:shape>
            </v:group>
            <v:group style="position:absolute;left:3600;top:1116;width:1138;height:2" coordorigin="3600,1116" coordsize="1138,2">
              <v:shape style="position:absolute;left:3600;top:1116;width:1138;height:2" coordorigin="3600,1116" coordsize="1138,0" path="m3600,1116l4738,1116e" filled="false" stroked="true" strokeweight=".72pt" strokecolor="#000000">
                <v:path arrowok="t"/>
              </v:shape>
            </v:group>
            <v:group style="position:absolute;left:5227;top:36;width:1419;height:2" coordorigin="5227,36" coordsize="1419,2">
              <v:shape style="position:absolute;left:5227;top:36;width:1419;height:2" coordorigin="5227,36" coordsize="1419,0" path="m5227,36l6646,36e" filled="false" stroked="true" strokeweight=".72pt" strokecolor="#000000">
                <v:path arrowok="t"/>
              </v:shape>
            </v:group>
            <v:group style="position:absolute;left:5234;top:1116;width:1412;height:2" coordorigin="5234,1116" coordsize="1412,2">
              <v:shape style="position:absolute;left:5234;top:1116;width:1412;height:2" coordorigin="5234,1116" coordsize="1412,0" path="m5234,1116l6646,1116e" filled="false" stroked="true" strokeweight=".72pt" strokecolor="#000000">
                <v:path arrowok="t"/>
              </v:shape>
              <v:shape style="position:absolute;left:86;top:352;width:1266;height:372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Remove</w:t>
                      </w:r>
                      <w:r>
                        <w:rPr>
                          <w:rFonts w:ascii="Arial"/>
                          <w:spacing w:val="7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nail</w:t>
                      </w:r>
                      <w:r>
                        <w:rPr>
                          <w:rFonts w:ascii="Arial"/>
                          <w:spacing w:val="-12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from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2" w:lineRule="exact" w:before="6"/>
                        <w:ind w:left="18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box.</w:t>
                      </w:r>
                    </w:p>
                  </w:txbxContent>
                </v:textbox>
                <w10:wrap type="none"/>
              </v:shape>
              <v:shape style="position:absolute;left:1901;top:467;width:1234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2"/>
                          <w:w w:val="95"/>
                          <w:sz w:val="17"/>
                        </w:rPr>
                        <w:t>Retrieve</w:t>
                      </w:r>
                      <w:r>
                        <w:rPr>
                          <w:rFonts w:ascii="Arial"/>
                          <w:spacing w:val="1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hammer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888;top:352;width:917;height:374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Hammer</w:t>
                      </w:r>
                      <w:r>
                        <w:rPr>
                          <w:rFonts w:ascii="Arial"/>
                          <w:spacing w:val="1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nail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01" w:lineRule="exact" w:before="0"/>
                        <w:ind w:left="0" w:right="72" w:firstLine="0"/>
                        <w:jc w:val="center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1"/>
                          <w:w w:val="110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pacing w:val="-44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8"/>
                        </w:rPr>
                        <w:t>wall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58;top:460;width:94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Hang</w:t>
                      </w:r>
                      <w:r>
                        <w:rPr>
                          <w:rFonts w:ascii="Arial"/>
                          <w:spacing w:val="-6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18"/>
                        </w:rPr>
                        <w:t>picture.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94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94"/>
          <w:sz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9121" w:val="left" w:leader="none"/>
        </w:tabs>
        <w:spacing w:line="20" w:lineRule="atLeast"/>
        <w:ind w:left="19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0"/>
        </w:rPr>
        <w:pict>
          <v:group style="width:332.65pt;height:58pt;mso-position-horizontal-relative:char;mso-position-vertical-relative:line" coordorigin="0,0" coordsize="6653,1160">
            <v:shape style="position:absolute;left:1397;top:0;width:3859;height:1159" type="#_x0000_t75" stroked="false">
              <v:imagedata r:id="rId13" o:title=""/>
            </v:shape>
            <v:group style="position:absolute;left:7;top:36;width:1419;height:2" coordorigin="7,36" coordsize="1419,2">
              <v:shape style="position:absolute;left:7;top:36;width:1419;height:2" coordorigin="7,36" coordsize="1419,0" path="m7,36l1426,36e" filled="false" stroked="true" strokeweight=".72pt" strokecolor="#000000">
                <v:path arrowok="t"/>
              </v:shape>
            </v:group>
            <v:group style="position:absolute;left:14;top:1116;width:1412;height:2" coordorigin="14,1116" coordsize="1412,2">
              <v:shape style="position:absolute;left:14;top:1116;width:1412;height:2" coordorigin="14,1116" coordsize="1412,0" path="m14,1116l1426,1116e" filled="false" stroked="true" strokeweight=".72pt" strokecolor="#000000">
                <v:path arrowok="t"/>
              </v:shape>
            </v:group>
            <v:group style="position:absolute;left:5227;top:36;width:1419;height:2" coordorigin="5227,36" coordsize="1419,2">
              <v:shape style="position:absolute;left:5227;top:36;width:1419;height:2" coordorigin="5227,36" coordsize="1419,0" path="m5227,36l6646,36e" filled="false" stroked="true" strokeweight=".72pt" strokecolor="#000000">
                <v:path arrowok="t"/>
              </v:shape>
            </v:group>
            <v:group style="position:absolute;left:5234;top:1116;width:1412;height:2" coordorigin="5234,1116" coordsize="1412,2">
              <v:shape style="position:absolute;left:5234;top:1116;width:1412;height:2" coordorigin="5234,1116" coordsize="1412,0" path="m5234,1116l6646,1116e" filled="false" stroked="true" strokeweight=".72pt" strokecolor="#000000">
                <v:path arrowok="t"/>
              </v:shape>
              <v:shape style="position:absolute;left:230;top:352;width:988;height:372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-1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4"/>
                          <w:sz w:val="17"/>
                        </w:rPr>
                        <w:t>Retrieve</w:t>
                      </w:r>
                      <w:r>
                        <w:rPr>
                          <w:rFonts w:ascii="Arial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lawn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2" w:lineRule="exact" w:before="6"/>
                        <w:ind w:left="0" w:right="5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mower</w:t>
                      </w:r>
                    </w:p>
                  </w:txbxContent>
                </v:textbox>
                <w10:wrap type="none"/>
              </v:shape>
              <v:shape style="position:absolute;left:5515;top:467;width:854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7"/>
                          <w:sz w:val="17"/>
                        </w:rPr>
                        <w:t>Park</w:t>
                      </w:r>
                      <w:r>
                        <w:rPr>
                          <w:rFonts w:ascii="Arial"/>
                          <w:spacing w:val="-3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mower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94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94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17" w:right="0"/>
        <w:jc w:val="left"/>
      </w:pPr>
      <w:r>
        <w:rPr/>
        <w:pict>
          <v:group style="position:absolute;margin-left:46.080002pt;margin-top:-91.999146pt;width:81.75pt;height:37.1pt;mso-position-horizontal-relative:page;mso-position-vertical-relative:paragraph;z-index:-356" coordorigin="922,-1840" coordsize="1635,742">
            <v:shape style="position:absolute;left:1973;top:-1833;width:583;height:734" type="#_x0000_t75" stroked="false">
              <v:imagedata r:id="rId6" o:title=""/>
            </v:shape>
            <v:group style="position:absolute;left:929;top:-1833;width:1016;height:2" coordorigin="929,-1833" coordsize="1016,2">
              <v:shape style="position:absolute;left:929;top:-1833;width:1016;height:2" coordorigin="929,-1833" coordsize="1016,0" path="m929,-1833l1944,-1833e" filled="false" stroked="true" strokeweight=".72pt" strokecolor="#000000">
                <v:path arrowok="t"/>
              </v:shape>
            </v:group>
            <v:group style="position:absolute;left:936;top:-1113;width:1008;height:2" coordorigin="936,-1113" coordsize="1008,2">
              <v:shape style="position:absolute;left:936;top:-1113;width:1008;height:2" coordorigin="936,-1113" coordsize="1008,0" path="m936,-1113l1944,-1113e" filled="false" stroked="true" strokeweight=".72pt" strokecolor="#000000">
                <v:path arrowok="t"/>
              </v:shape>
              <v:shape style="position:absolute;left:1267;top:-1559;width:348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Start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56.839996pt;margin-top:-85.879143pt;width:81.75pt;height:31pt;mso-position-horizontal-relative:page;mso-position-vertical-relative:paragraph;z-index:-350" coordorigin="9137,-1718" coordsize="1635,620">
            <v:shape style="position:absolute;left:9137;top:-1718;width:583;height:619" type="#_x0000_t75" stroked="false">
              <v:imagedata r:id="rId7" o:title=""/>
            </v:shape>
            <v:group style="position:absolute;left:9756;top:-1113;width:1008;height:2" coordorigin="9756,-1113" coordsize="1008,2">
              <v:shape style="position:absolute;left:9756;top:-1113;width:1008;height:2" coordorigin="9756,-1113" coordsize="1008,0" path="m9756,-1113l10764,-1113e" filled="false" stroked="true" strokeweight=".72pt" strokecolor="#000000">
                <v:path arrowok="t"/>
              </v:shape>
              <v:shape style="position:absolute;left:10094;top:-1566;width:333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Stop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Sequential Code</w:t>
      </w:r>
    </w:p>
    <w:p>
      <w:pPr>
        <w:spacing w:after="0" w:line="240" w:lineRule="auto"/>
        <w:jc w:val="left"/>
        <w:sectPr>
          <w:type w:val="continuous"/>
          <w:pgSz w:w="12240" w:h="15840"/>
          <w:pgMar w:top="1140" w:bottom="280" w:left="620" w:right="1360"/>
        </w:sectPr>
      </w:pPr>
    </w:p>
    <w:p>
      <w:pPr>
        <w:tabs>
          <w:tab w:pos="6801" w:val="left" w:leader="none"/>
        </w:tabs>
        <w:spacing w:line="20" w:lineRule="atLeast"/>
        <w:ind w:left="3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headerReference w:type="default" r:id="rId14"/>
          <w:pgSz w:w="12240" w:h="15840"/>
          <w:pgMar w:header="1247" w:footer="0" w:top="1440" w:bottom="280" w:left="1320" w:right="1720"/>
        </w:sectPr>
      </w:pPr>
    </w:p>
    <w:p>
      <w:pPr>
        <w:spacing w:before="79"/>
        <w:ind w:left="6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Start</w:t>
      </w:r>
    </w:p>
    <w:p>
      <w:pPr>
        <w:spacing w:before="79"/>
        <w:ind w:left="6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  <w:t>Start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40" w:bottom="280" w:left="1320" w:right="1720"/>
          <w:cols w:num="2" w:equalWidth="0">
            <w:col w:w="1015" w:space="5465"/>
            <w:col w:w="2720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232.199997pt;margin-top:206.279999pt;width:81.4pt;height:37.1pt;mso-position-horizontal-relative:page;mso-position-vertical-relative:page;z-index:-334" coordorigin="4644,4126" coordsize="1628,742">
            <v:shape style="position:absolute;left:4644;top:4126;width:562;height:734" type="#_x0000_t75" stroked="false">
              <v:imagedata r:id="rId15" o:title=""/>
            </v:shape>
            <v:group style="position:absolute;left:5249;top:4140;width:1016;height:2" coordorigin="5249,4140" coordsize="1016,2">
              <v:shape style="position:absolute;left:5249;top:4140;width:1016;height:2" coordorigin="5249,4140" coordsize="1016,0" path="m5249,4140l6264,4140e" filled="false" stroked="true" strokeweight=".72pt" strokecolor="#000000">
                <v:path arrowok="t"/>
              </v:shape>
            </v:group>
            <v:group style="position:absolute;left:5256;top:4860;width:1008;height:2" coordorigin="5256,4860" coordsize="1008,2">
              <v:shape style="position:absolute;left:5256;top:4860;width:1008;height:2" coordorigin="5256,4860" coordsize="1008,0" path="m5256,4860l6264,4860e" filled="false" stroked="true" strokeweight=".72pt" strokecolor="#000000">
                <v:path arrowok="t"/>
              </v:shape>
              <v:shape style="position:absolute;left:5587;top:4398;width:339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Stop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tabs>
          <w:tab w:pos="6808" w:val="left" w:leader="none"/>
        </w:tabs>
        <w:spacing w:line="20" w:lineRule="atLeast"/>
        <w:ind w:left="3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tabs>
          <w:tab w:pos="6600" w:val="left" w:leader="none"/>
        </w:tabs>
        <w:spacing w:line="200" w:lineRule="atLeast"/>
        <w:ind w:left="11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pict>
          <v:group style="width:162pt;height:198.75pt;mso-position-horizontal-relative:char;mso-position-vertical-relative:line" coordorigin="0,0" coordsize="3240,3975">
            <v:shape style="position:absolute;left:7;top:1058;width:1829;height:1865" type="#_x0000_t75" stroked="false">
              <v:imagedata r:id="rId16" o:title=""/>
            </v:shape>
            <v:group style="position:absolute;left:14;top:7;width:1419;height:2" coordorigin="14,7" coordsize="1419,2">
              <v:shape style="position:absolute;left:14;top:7;width:1419;height:2" coordorigin="14,7" coordsize="1419,0" path="m14,7l1433,7e" filled="false" stroked="true" strokeweight=".72pt" strokecolor="#000000">
                <v:path arrowok="t"/>
              </v:shape>
            </v:group>
            <v:group style="position:absolute;left:7;top:14;width:2;height:1059" coordorigin="7,14" coordsize="2,1059">
              <v:shape style="position:absolute;left:7;top:14;width:2;height:1059" coordorigin="7,14" coordsize="0,1059" path="m7,1073l7,14e" filled="false" stroked="true" strokeweight=".72pt" strokecolor="#000000">
                <v:path arrowok="t"/>
              </v:shape>
            </v:group>
            <v:group style="position:absolute;left:1447;top:22;width:2;height:1052" coordorigin="1447,22" coordsize="2,1052">
              <v:shape style="position:absolute;left:1447;top:22;width:2;height:1052" coordorigin="1447,22" coordsize="0,1052" path="m1447,1073l1447,22e" filled="false" stroked="true" strokeweight=".72pt" strokecolor="#000000">
                <v:path arrowok="t"/>
              </v:shape>
            </v:group>
            <v:group style="position:absolute;left:7;top:2894;width:2;height:1059" coordorigin="7,2894" coordsize="2,1059">
              <v:shape style="position:absolute;left:7;top:2894;width:2;height:1059" coordorigin="7,2894" coordsize="0,1059" path="m7,3953l7,2894e" filled="false" stroked="true" strokeweight=".72pt" strokecolor="#000000">
                <v:path arrowok="t"/>
              </v:shape>
            </v:group>
            <v:group style="position:absolute;left:1447;top:2902;width:2;height:1052" coordorigin="1447,2902" coordsize="2,1052">
              <v:shape style="position:absolute;left:1447;top:2902;width:2;height:1052" coordorigin="1447,2902" coordsize="0,1052" path="m1447,3953l1447,2902e" filled="false" stroked="true" strokeweight=".72pt" strokecolor="#000000">
                <v:path arrowok="t"/>
              </v:shape>
            </v:group>
            <v:group style="position:absolute;left:22;top:3967;width:1412;height:2" coordorigin="22,3967" coordsize="1412,2">
              <v:shape style="position:absolute;left:22;top:3967;width:1412;height:2" coordorigin="22,3967" coordsize="1412,0" path="m22,3967l1433,3967e" filled="false" stroked="true" strokeweight=".72pt" strokecolor="#000000">
                <v:path arrowok="t"/>
              </v:shape>
            </v:group>
            <v:group style="position:absolute;left:1814;top:1447;width:1419;height:2" coordorigin="1814,1447" coordsize="1419,2">
              <v:shape style="position:absolute;left:1814;top:1447;width:1419;height:2" coordorigin="1814,1447" coordsize="1419,0" path="m1814,1447l3233,1447e" filled="false" stroked="true" strokeweight=".72pt" strokecolor="#000000">
                <v:path arrowok="t"/>
              </v:shape>
            </v:group>
            <v:group style="position:absolute;left:1822;top:2527;width:1412;height:2" coordorigin="1822,2527" coordsize="1412,2">
              <v:shape style="position:absolute;left:1822;top:2527;width:1412;height:2" coordorigin="1822,2527" coordsize="1412,0" path="m1822,2527l3233,2527e" filled="false" stroked="true" strokeweight=".72pt" strokecolor="#000000">
                <v:path arrowok="t"/>
              </v:shape>
              <v:shape style="position:absolute;left:7;top:7;width:1440;height:1066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7" w:lineRule="auto" w:before="117"/>
                        <w:ind w:left="504" w:right="69" w:hanging="418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Decide</w:t>
                      </w:r>
                      <w:r>
                        <w:rPr>
                          <w:rFonts w:ascii="Arial"/>
                          <w:spacing w:val="-2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go</w:t>
                      </w:r>
                      <w:r>
                        <w:rPr>
                          <w:rFonts w:ascii="Arial"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for</w:t>
                      </w:r>
                      <w:r>
                        <w:rPr>
                          <w:rFonts w:ascii="Arial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w w:val="12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swim.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;top:2894;width:1440;height:107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14" w:firstLine="0"/>
                        <w:jc w:val="center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Swim!</w:t>
                      </w:r>
                    </w:p>
                  </w:txbxContent>
                </v:textbox>
                <w10:wrap type="none"/>
              </v:shape>
              <v:shape style="position:absolute;left:2138;top:1878;width:779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Stay</w:t>
                      </w:r>
                      <w:r>
                        <w:rPr>
                          <w:rFonts w:ascii="Arial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home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289"/>
          <w:sz w:val="20"/>
        </w:rPr>
        <w:pict>
          <v:shape style="width:72pt;height:54pt;mso-position-horizontal-relative:char;mso-position-vertical-relative:line" type="#_x0000_t202" filled="false" stroked="true" strokeweight=".72pt" strokecolor="#000000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</w:p>
                <w:p>
                  <w:pPr>
                    <w:spacing w:line="240" w:lineRule="auto" w:before="9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9" w:right="0" w:firstLine="0"/>
                    <w:jc w:val="center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sz w:val="16"/>
                    </w:rPr>
                    <w:t>P=?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289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72pt;height:54pt;mso-position-horizontal-relative:char;mso-position-vertical-relative:line" type="#_x0000_t202" filled="false" stroked="true" strokeweight=".72pt" strokecolor="#000000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</w:p>
                <w:p>
                  <w:pPr>
                    <w:spacing w:line="240" w:lineRule="auto" w:before="7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3" w:right="0" w:firstLine="0"/>
                    <w:jc w:val="center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>
                    <w:rPr>
                      <w:rFonts w:ascii="Arial"/>
                      <w:sz w:val="17"/>
                    </w:rPr>
                    <w:t>Home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" w:lineRule="atLeast"/>
        <w:ind w:left="3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spacing w:before="78"/>
        <w:ind w:left="66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395.279999pt;margin-top:-223.927094pt;width:92.55pt;height:289.8pt;mso-position-horizontal-relative:page;mso-position-vertical-relative:paragraph;z-index:46" coordorigin="7906,-4479" coordsize="1851,5796">
            <v:shape style="position:absolute;left:7906;top:-1987;width:1850;height:3305" type="#_x0000_t75" stroked="false">
              <v:imagedata r:id="rId17" o:title=""/>
            </v:shape>
            <v:group style="position:absolute;left:9720;top:-3924;width:2;height:1966" coordorigin="9720,-3924" coordsize="2,1966">
              <v:shape style="position:absolute;left:9720;top:-3924;width:2;height:1966" coordorigin="9720,-3924" coordsize="0,1966" path="m9720,-1959l9720,-3924e" filled="false" stroked="true" strokeweight=".72pt" strokecolor="#000000">
                <v:path arrowok="t"/>
              </v:shape>
            </v:group>
            <v:group style="position:absolute;left:7927;top:-3039;width:1419;height:2" coordorigin="7927,-3039" coordsize="1419,2">
              <v:shape style="position:absolute;left:7927;top:-3039;width:1419;height:2" coordorigin="7927,-3039" coordsize="1419,0" path="m7927,-3039l9346,-3039e" filled="false" stroked="true" strokeweight=".72pt" strokecolor="#000000">
                <v:path arrowok="t"/>
              </v:shape>
            </v:group>
            <v:group style="position:absolute;left:7920;top:-3046;width:2;height:1095" coordorigin="7920,-3046" coordsize="2,1095">
              <v:shape style="position:absolute;left:7920;top:-3046;width:2;height:1095" coordorigin="7920,-3046" coordsize="0,1095" path="m7920,-1951l7920,-3046e" filled="false" stroked="true" strokeweight=".72pt" strokecolor="#000000">
                <v:path arrowok="t"/>
              </v:shape>
            </v:group>
            <v:group style="position:absolute;left:9360;top:-3024;width:2;height:1052" coordorigin="9360,-3024" coordsize="2,1052">
              <v:shape style="position:absolute;left:9360;top:-3024;width:2;height:1052" coordorigin="9360,-3024" coordsize="0,1052" path="m9360,-1973l9360,-3024e" filled="false" stroked="true" strokeweight=".72pt" strokecolor="#000000">
                <v:path arrowok="t"/>
              </v:shape>
              <v:shape style="position:absolute;left:7920;top:-4479;width:1440;height:1080" type="#_x0000_t202" filled="false" stroked="true" strokeweight=".72pt" strokecolor="#000000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Arial" w:hAnsi="Arial" w:cs="Arial" w:eastAsia="Arial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before="0"/>
                        <w:ind w:left="12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10"/>
                          <w:sz w:val="17"/>
                        </w:rPr>
                        <w:t>p</w:t>
                      </w:r>
                      <w:r>
                        <w:rPr>
                          <w:rFonts w:ascii="Times New Roman"/>
                          <w:spacing w:val="-23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spacing w:val="-19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Times New Roman"/>
                          <w:spacing w:val="-45"/>
                          <w:w w:val="110"/>
                          <w:sz w:val="17"/>
                        </w:rPr>
                        <w:t>1</w:t>
                      </w:r>
                      <w:r>
                        <w:rPr>
                          <w:rFonts w:ascii="Times New Roman"/>
                          <w:w w:val="110"/>
                          <w:sz w:val="17"/>
                        </w:rPr>
                        <w:t>4-2)</w:t>
                      </w:r>
                      <w:r>
                        <w:rPr>
                          <w:rFonts w:ascii="Times New Roman"/>
                          <w:spacing w:val="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22"/>
                        </w:rPr>
                        <w:t>=</w:t>
                      </w:r>
                      <w:r>
                        <w:rPr>
                          <w:rFonts w:ascii="Arial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7"/>
                        </w:rPr>
                        <w:t>576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920;top:-3039;width:1440;height:1088" type="#_x0000_t202" filled="false" stroked="false">
                <v:textbox inset="0,0,0,0">
                  <w:txbxContent>
                    <w:p>
                      <w:pPr>
                        <w:spacing w:before="270"/>
                        <w:ind w:left="24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5"/>
                          <w:sz w:val="17"/>
                        </w:rPr>
                        <w:t>P</w:t>
                      </w:r>
                      <w:r>
                        <w:rPr>
                          <w:rFonts w:ascii="Times New Roman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53"/>
                          <w:w w:val="130"/>
                          <w:sz w:val="17"/>
                        </w:rPr>
                        <w:t>1</w:t>
                      </w:r>
                      <w:r>
                        <w:rPr>
                          <w:rFonts w:ascii="Times New Roman"/>
                          <w:w w:val="130"/>
                          <w:sz w:val="17"/>
                        </w:rPr>
                        <w:t>2</w:t>
                      </w:r>
                      <w:r>
                        <w:rPr>
                          <w:rFonts w:ascii="Times New Roman"/>
                          <w:spacing w:val="-22"/>
                          <w:w w:val="130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32"/>
                        </w:rPr>
                        <w:t>=</w:t>
                      </w:r>
                      <w:r>
                        <w:rPr>
                          <w:rFonts w:ascii="Times New Roman"/>
                          <w:spacing w:val="-21"/>
                          <w:w w:val="8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spacing w:val="-21"/>
                          <w:w w:val="105"/>
                          <w:sz w:val="17"/>
                        </w:rPr>
                        <w:t>5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76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z w:val="17"/>
        </w:rPr>
        <w:t>Stop</w:t>
      </w: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spacing w:line="20" w:lineRule="atLeast"/>
        <w:ind w:left="3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0" w:right="1719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5"/>
          <w:sz w:val="17"/>
        </w:rPr>
        <w:t>End</w:t>
      </w:r>
      <w:r>
        <w:rPr>
          <w:rFonts w:ascii="Arial"/>
          <w:sz w:val="17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spacing w:line="20" w:lineRule="atLeast"/>
        <w:ind w:left="68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40" w:right="0"/>
        <w:jc w:val="left"/>
      </w:pPr>
      <w:r>
        <w:rPr/>
        <w:t>Conditional Code</w:t>
      </w:r>
    </w:p>
    <w:p>
      <w:pPr>
        <w:spacing w:after="0" w:line="240" w:lineRule="auto"/>
        <w:jc w:val="left"/>
        <w:sectPr>
          <w:type w:val="continuous"/>
          <w:pgSz w:w="12240" w:h="15840"/>
          <w:pgMar w:top="1140" w:bottom="280" w:left="1320" w:right="1720"/>
        </w:sectPr>
      </w:pPr>
    </w:p>
    <w:p>
      <w:pPr>
        <w:tabs>
          <w:tab w:pos="5521" w:val="left" w:leader="none"/>
        </w:tabs>
        <w:spacing w:line="20" w:lineRule="atLeast"/>
        <w:ind w:left="48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tabs>
          <w:tab w:pos="5867" w:val="left" w:leader="none"/>
        </w:tabs>
        <w:spacing w:before="79"/>
        <w:ind w:left="8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72pt;margin-top:45.293934pt;width:72pt;height:54pt;mso-position-horizontal-relative:page;mso-position-vertical-relative:paragraph;z-index:62" type="#_x0000_t202" filled="false" stroked="true" strokeweight=".72pt" strokecolor="#000000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>
                    <w:rPr>
                      <w:rFonts w:ascii="Arial"/>
                      <w:w w:val="110"/>
                      <w:sz w:val="16"/>
                    </w:rPr>
                    <w:t>A</w:t>
                  </w:r>
                  <w:r>
                    <w:rPr>
                      <w:rFonts w:ascii="Arial"/>
                      <w:spacing w:val="-32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w w:val="110"/>
                      <w:sz w:val="17"/>
                    </w:rPr>
                    <w:t>board</w:t>
                  </w:r>
                  <w:r>
                    <w:rPr>
                      <w:rFonts w:ascii="Arial"/>
                      <w:spacing w:val="-33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spacing w:val="-53"/>
                      <w:w w:val="115"/>
                      <w:sz w:val="17"/>
                    </w:rPr>
                    <w:t>1</w:t>
                  </w:r>
                  <w:r>
                    <w:rPr>
                      <w:rFonts w:ascii="Arial"/>
                      <w:w w:val="115"/>
                      <w:sz w:val="17"/>
                    </w:rPr>
                    <w:t>"</w:t>
                  </w:r>
                  <w:r>
                    <w:rPr>
                      <w:rFonts w:ascii="Arial"/>
                      <w:spacing w:val="-46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w w:val="110"/>
                      <w:sz w:val="17"/>
                    </w:rPr>
                    <w:t>th</w:t>
                  </w:r>
                  <w:r>
                    <w:rPr>
                      <w:rFonts w:ascii="Arial"/>
                      <w:spacing w:val="-13"/>
                      <w:w w:val="110"/>
                      <w:sz w:val="17"/>
                    </w:rPr>
                    <w:t>i</w:t>
                  </w:r>
                  <w:r>
                    <w:rPr>
                      <w:rFonts w:ascii="Arial"/>
                      <w:w w:val="110"/>
                      <w:sz w:val="17"/>
                    </w:rPr>
                    <w:t>ck</w:t>
                  </w:r>
                  <w:r>
                    <w:rPr>
                      <w:rFonts w:ascii="Arial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6"/>
        </w:rPr>
        <w:t>Start</w:t>
        <w:tab/>
        <w:t>Start</w:t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tabs>
          <w:tab w:pos="5528" w:val="left" w:leader="none"/>
        </w:tabs>
        <w:spacing w:line="20" w:lineRule="atLeast"/>
        <w:ind w:left="48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2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530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73.1pt;height:343.45pt;mso-position-horizontal-relative:char;mso-position-vertical-relative:line" coordorigin="0,0" coordsize="1462,6869">
            <v:shape style="position:absolute;left:22;top:1066;width:1426;height:1865" type="#_x0000_t75" stroked="false">
              <v:imagedata r:id="rId18" o:title=""/>
            </v:shape>
            <v:group style="position:absolute;left:22;top:14;width:1419;height:2" coordorigin="22,14" coordsize="1419,2">
              <v:shape style="position:absolute;left:22;top:14;width:1419;height:2" coordorigin="22,14" coordsize="1419,0" path="m22,14l1440,14e" filled="false" stroked="true" strokeweight=".72pt" strokecolor="#000000">
                <v:path arrowok="t"/>
              </v:shape>
            </v:group>
            <v:group style="position:absolute;left:14;top:7;width:2;height:1095" coordorigin="14,7" coordsize="2,1095">
              <v:shape style="position:absolute;left:14;top:7;width:2;height:1095" coordorigin="14,7" coordsize="0,1095" path="m14,1102l14,7e" filled="false" stroked="true" strokeweight=".72pt" strokecolor="#000000">
                <v:path arrowok="t"/>
              </v:shape>
            </v:group>
            <v:group style="position:absolute;left:1454;top:29;width:2;height:1052" coordorigin="1454,29" coordsize="2,1052">
              <v:shape style="position:absolute;left:1454;top:29;width:2;height:1052" coordorigin="1454,29" coordsize="0,1052" path="m1454,1080l1454,29e" filled="false" stroked="true" strokeweight=".72pt" strokecolor="#000000">
                <v:path arrowok="t"/>
              </v:shape>
              <v:shape style="position:absolute;left:0;top:3946;width:1447;height:1865" type="#_x0000_t75" stroked="false">
                <v:imagedata r:id="rId19" o:title=""/>
              </v:shape>
            </v:group>
            <v:group style="position:absolute;left:14;top:2887;width:2;height:1095" coordorigin="14,2887" coordsize="2,1095">
              <v:shape style="position:absolute;left:14;top:2887;width:2;height:1095" coordorigin="14,2887" coordsize="0,1095" path="m14,3982l14,2887e" filled="false" stroked="true" strokeweight=".72pt" strokecolor="#000000">
                <v:path arrowok="t"/>
              </v:shape>
            </v:group>
            <v:group style="position:absolute;left:1454;top:2909;width:2;height:1052" coordorigin="1454,2909" coordsize="2,1052">
              <v:shape style="position:absolute;left:1454;top:2909;width:2;height:1052" coordorigin="1454,2909" coordsize="0,1052" path="m1454,3960l1454,2909e" filled="false" stroked="true" strokeweight=".72pt" strokecolor="#000000">
                <v:path arrowok="t"/>
              </v:shape>
            </v:group>
            <v:group style="position:absolute;left:14;top:5767;width:2;height:1095" coordorigin="14,5767" coordsize="2,1095">
              <v:shape style="position:absolute;left:14;top:5767;width:2;height:1095" coordorigin="14,5767" coordsize="0,1095" path="m14,6862l14,5767e" filled="false" stroked="true" strokeweight=".72pt" strokecolor="#000000">
                <v:path arrowok="t"/>
              </v:shape>
            </v:group>
            <v:group style="position:absolute;left:1454;top:5789;width:2;height:1052" coordorigin="1454,5789" coordsize="2,1052">
              <v:shape style="position:absolute;left:1454;top:5789;width:2;height:1052" coordorigin="1454,5789" coordsize="0,1052" path="m1454,6840l1454,5789e" filled="false" stroked="true" strokeweight=".72pt" strokecolor="#000000">
                <v:path arrowok="t"/>
              </v:shape>
            </v:group>
            <v:group style="position:absolute;left:29;top:6854;width:1412;height:2" coordorigin="29,6854" coordsize="1412,2">
              <v:shape style="position:absolute;left:29;top:6854;width:1412;height:2" coordorigin="29,6854" coordsize="1412,0" path="m29,6854l1440,6854e" filled="false" stroked="true" strokeweight=".72pt" strokecolor="#000000">
                <v:path arrowok="t"/>
              </v:shape>
              <v:shape style="position:absolute;left:14;top:14;width:1440;height:108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117"/>
                        <w:ind w:left="273" w:right="247" w:hanging="29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Stock</w:t>
                      </w:r>
                      <w:r>
                        <w:rPr>
                          <w:rFonts w:ascii="Arial"/>
                          <w:spacing w:val="2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6X6X8</w:t>
                      </w:r>
                      <w:r>
                        <w:rPr>
                          <w:rFonts w:ascii="Arial"/>
                          <w:w w:val="9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95"/>
                          <w:sz w:val="17"/>
                        </w:rPr>
                        <w:t>Mapl</w:t>
                      </w:r>
                      <w:r>
                        <w:rPr>
                          <w:rFonts w:ascii="Arial"/>
                          <w:spacing w:val="-4"/>
                          <w:w w:val="95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Wood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;top:5767;width:1440;height:1088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02" w:lineRule="exact" w:before="0"/>
                        <w:ind w:left="244" w:right="249" w:firstLine="115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Blanks</w:t>
                      </w:r>
                      <w:r>
                        <w:rPr>
                          <w:rFonts w:ascii="Arial"/>
                          <w:spacing w:val="-11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for</w:t>
                      </w:r>
                      <w:r>
                        <w:rPr>
                          <w:rFonts w:ascii="Arial"/>
                          <w:w w:val="9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baseball</w:t>
                      </w:r>
                      <w:r>
                        <w:rPr>
                          <w:rFonts w:ascii="Arial"/>
                          <w:spacing w:val="-3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bats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5;top:3217;width:1236;height:365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-1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Mach</w:t>
                      </w:r>
                      <w:r>
                        <w:rPr>
                          <w:rFonts w:ascii="Arial"/>
                          <w:spacing w:val="-10"/>
                          <w:w w:val="9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22"/>
                          <w:w w:val="95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pacing w:val="8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checked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1" w:lineRule="exact" w:before="0"/>
                        <w:ind w:left="0" w:right="1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at</w:t>
                      </w:r>
                      <w:r>
                        <w:rPr>
                          <w:rFonts w:ascii="Arial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3"</w:t>
                      </w:r>
                      <w:r>
                        <w:rPr>
                          <w:rFonts w:ascii="Arial"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17"/>
                        </w:rPr>
                        <w:t>diameter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tabs>
          <w:tab w:pos="5521" w:val="left" w:leader="none"/>
        </w:tabs>
        <w:spacing w:line="20" w:lineRule="atLeast"/>
        <w:ind w:left="48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5pt;height:.75pt;mso-position-horizontal-relative:char;mso-position-vertical-relative:line" coordorigin="0,0" coordsize="1030,15">
            <v:group style="position:absolute;left:7;top:7;width:1016;height:2" coordorigin="7,7" coordsize="1016,2">
              <v:shape style="position:absolute;left:7;top:7;width:1016;height:2" coordorigin="7,7" coordsize="1016,0" path="m7,7l10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tabs>
          <w:tab w:pos="5039" w:val="left" w:leader="none"/>
        </w:tabs>
        <w:spacing w:before="78"/>
        <w:ind w:left="0" w:right="2324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1.639999pt;margin-top:-296.287079pt;width:91.8pt;height:270.75pt;mso-position-horizontal-relative:page;mso-position-vertical-relative:paragraph;z-index:61" coordorigin="1433,-5926" coordsize="1836,5415">
            <v:shape style="position:absolute;left:1440;top:-4867;width:1829;height:3305" type="#_x0000_t75" stroked="false">
              <v:imagedata r:id="rId20" o:title=""/>
            </v:shape>
            <v:group style="position:absolute;left:1440;top:-5911;width:2;height:1059" coordorigin="1440,-5911" coordsize="2,1059">
              <v:shape style="position:absolute;left:1440;top:-5911;width:2;height:1059" coordorigin="1440,-5911" coordsize="0,1059" path="m1440,-4853l1440,-5911e" filled="false" stroked="true" strokeweight=".72pt" strokecolor="#000000">
                <v:path arrowok="t"/>
              </v:shape>
            </v:group>
            <v:group style="position:absolute;left:2880;top:-5904;width:2;height:1052" coordorigin="2880,-5904" coordsize="2,1052">
              <v:shape style="position:absolute;left:2880;top:-5904;width:2;height:1052" coordorigin="2880,-5904" coordsize="0,1052" path="m2880,-4853l2880,-5904e" filled="false" stroked="true" strokeweight=".72pt" strokecolor="#000000">
                <v:path arrowok="t"/>
              </v:shape>
            </v:group>
            <v:group style="position:absolute;left:1447;top:-5919;width:1419;height:2" coordorigin="1447,-5919" coordsize="1419,2">
              <v:shape style="position:absolute;left:1447;top:-5919;width:1419;height:2" coordorigin="1447,-5919" coordsize="1419,0" path="m1447,-5919l2866,-5919e" filled="false" stroked="true" strokeweight=".72pt" strokecolor="#000000">
                <v:path arrowok="t"/>
              </v:shape>
            </v:group>
            <v:group style="position:absolute;left:1440;top:-1591;width:2;height:1059" coordorigin="1440,-1591" coordsize="2,1059">
              <v:shape style="position:absolute;left:1440;top:-1591;width:2;height:1059" coordorigin="1440,-1591" coordsize="0,1059" path="m1440,-533l1440,-1591e" filled="false" stroked="true" strokeweight=".72pt" strokecolor="#000000">
                <v:path arrowok="t"/>
              </v:shape>
            </v:group>
            <v:group style="position:absolute;left:2880;top:-1584;width:2;height:1052" coordorigin="2880,-1584" coordsize="2,1052">
              <v:shape style="position:absolute;left:2880;top:-1584;width:2;height:1052" coordorigin="2880,-1584" coordsize="0,1052" path="m2880,-533l2880,-1584e" filled="false" stroked="true" strokeweight=".72pt" strokecolor="#000000">
                <v:path arrowok="t"/>
              </v:shape>
            </v:group>
            <v:group style="position:absolute;left:1454;top:-519;width:1412;height:2" coordorigin="1454,-519" coordsize="1412,2">
              <v:shape style="position:absolute;left:1454;top:-519;width:1412;height:2" coordorigin="1454,-519" coordsize="1412,0" path="m1454,-519l2866,-519e" filled="false" stroked="true" strokeweight=".72pt" strokecolor="#000000">
                <v:path arrowok="t"/>
              </v:shape>
              <v:shape style="position:absolute;left:1440;top:-5919;width:1440;height:1066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201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Board</w:t>
                      </w:r>
                      <w:r>
                        <w:rPr>
                          <w:rFonts w:ascii="Arial"/>
                          <w:spacing w:val="-3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must</w:t>
                      </w:r>
                      <w:r>
                        <w:rPr>
                          <w:rFonts w:ascii="Arial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be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  <w:p>
                      <w:pPr>
                        <w:spacing w:line="188" w:lineRule="exact" w:before="15"/>
                        <w:ind w:left="331" w:right="57" w:hanging="274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spacing w:val="-23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sz w:val="17"/>
                        </w:rPr>
                        <w:t>aned</w:t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11/</w:t>
                      </w:r>
                      <w:r>
                        <w:rPr>
                          <w:rFonts w:ascii="Arial"/>
                          <w:spacing w:val="-47"/>
                          <w:sz w:val="17"/>
                        </w:rPr>
                        <w:t>1</w:t>
                      </w:r>
                      <w:r>
                        <w:rPr>
                          <w:rFonts w:ascii="Arial"/>
                          <w:sz w:val="17"/>
                        </w:rPr>
                        <w:t>6ths</w:t>
                      </w:r>
                      <w:r>
                        <w:rPr>
                          <w:rFonts w:ascii="Arial"/>
                          <w:w w:val="9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thickness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40;top:-1591;width:1440;height:107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11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201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05"/>
                          <w:sz w:val="17"/>
                        </w:rPr>
                        <w:t>Board</w:t>
                      </w:r>
                      <w:r>
                        <w:rPr>
                          <w:rFonts w:ascii="Arial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30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11/</w:t>
                      </w:r>
                      <w:r>
                        <w:rPr>
                          <w:rFonts w:ascii="Arial"/>
                          <w:spacing w:val="-49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95"/>
          <w:sz w:val="17"/>
        </w:rPr>
        <w:t>Stop</w:t>
        <w:tab/>
      </w:r>
      <w:r>
        <w:rPr>
          <w:rFonts w:ascii="Arial"/>
          <w:sz w:val="17"/>
        </w:rPr>
        <w:t>Stop</w:t>
      </w:r>
      <w:r>
        <w:rPr>
          <w:rFonts w:ascii="Arial"/>
          <w:sz w:val="17"/>
        </w:rPr>
      </w: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tabs>
          <w:tab w:pos="5528" w:val="left" w:leader="none"/>
        </w:tabs>
        <w:spacing w:line="20" w:lineRule="atLeast"/>
        <w:ind w:left="48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51.15pt;height:.75pt;mso-position-horizontal-relative:char;mso-position-vertical-relative:line" coordorigin="0,0" coordsize="1023,15">
            <v:group style="position:absolute;left:7;top:7;width:1008;height:2" coordorigin="7,7" coordsize="1008,2">
              <v:shape style="position:absolute;left:7;top:7;width:1008;height:2" coordorigin="7,7" coordsize="1008,0" path="m7,7l101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tabs>
          <w:tab w:pos="5041" w:val="left" w:leader="none"/>
        </w:tabs>
        <w:spacing w:line="240" w:lineRule="auto" w:before="108"/>
        <w:ind w:right="2459"/>
        <w:jc w:val="center"/>
      </w:pPr>
      <w:r>
        <w:rPr/>
        <w:t>Repetitive Code</w:t>
        <w:tab/>
        <w:t>Reusable Code</w:t>
      </w:r>
    </w:p>
    <w:sectPr>
      <w:pgSz w:w="12240" w:h="15840"/>
      <w:pgMar w:header="1247" w:footer="0" w:top="1440" w:bottom="280" w:left="11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9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keywords>None</cp:keywords>
  <dc:subject>Lucidchart</dc:subject>
  <dc:title>Snyder_Edward_Real Life, Flowcharted.pdf</dc:title>
  <dcterms:created xsi:type="dcterms:W3CDTF">2014-06-06T01:12:39Z</dcterms:created>
  <dcterms:modified xsi:type="dcterms:W3CDTF">2014-06-06T01:12:39Z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2014-06-05T00:00:00Z</vt:filetime>
  </property>
  <property fmtid="{D5CDD505-2E9C-101B-9397-08002B2CF9AE}" pid="3" name="LastSaved">
    <vt:filetime>2014-06-06T00:00:00Z</vt:filetime>
  </property>
</Properties>
</file>